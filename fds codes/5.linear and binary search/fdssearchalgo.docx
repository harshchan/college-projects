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u w:val="single"/>
          <w:lang w:val="en-IN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u w:val="single"/>
          <w:lang w:val="en-IN" w:eastAsia="zh-CN"/>
        </w:rPr>
        <w:t>SYMBIOSIS INSTITUTE OF TECHNOLOGY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left"/>
        <w:rPr>
          <w:rFonts w:hint="default" w:ascii="Comic Sans MS" w:hAnsi="Comic Sans MS" w:cs="Comic Sans MS" w:eastAsiaTheme="minorEastAsia"/>
          <w:b/>
          <w:bCs/>
          <w:color w:val="0000FF"/>
          <w:sz w:val="40"/>
          <w:szCs w:val="40"/>
          <w:lang w:val="en-IN" w:eastAsia="zh-CN"/>
        </w:rPr>
      </w:pPr>
      <w:r>
        <w:rPr>
          <w:rFonts w:hint="default" w:ascii="Comic Sans MS" w:hAnsi="Comic Sans MS" w:cs="Comic Sans MS"/>
          <w:b/>
          <w:bCs/>
          <w:color w:val="0000FF"/>
          <w:sz w:val="40"/>
          <w:szCs w:val="40"/>
          <w:lang w:val="en-IN" w:eastAsia="zh-CN"/>
        </w:rPr>
        <w:t>FUNDAMENTALS OF DATA STRUCTURES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US" w:eastAsia="zh-CN"/>
        </w:rPr>
        <w:t xml:space="preserve">LAB </w:t>
      </w:r>
      <w:r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  <w:t>ASSIGNMENT 5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6"/>
          <w:szCs w:val="36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6"/>
          <w:szCs w:val="36"/>
          <w:lang w:val="en-IN" w:eastAsia="zh-CN"/>
        </w:rPr>
        <w:t>SEARCH ALGORITHMS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52"/>
          <w:szCs w:val="52"/>
          <w:lang w:val="en-IN" w:eastAsia="zh-CN"/>
        </w:rPr>
      </w:pP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NAME:HARSH SACHIN CHANDEKAR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PRN:19070122066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CLASS:CS A</w:t>
      </w:r>
    </w:p>
    <w:p>
      <w:pPr>
        <w:jc w:val="both"/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default" w:asciiTheme="minorEastAsia" w:hAnsiTheme="minorEastAsia" w:cstheme="minorEastAsia"/>
          <w:b/>
          <w:bCs/>
          <w:color w:val="0000FF"/>
          <w:sz w:val="32"/>
          <w:szCs w:val="32"/>
          <w:lang w:val="en-IN" w:eastAsia="zh-CN"/>
        </w:rPr>
        <w:t>DATE:23/09/2020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Search algorithms binary and linear search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/>
          <w:bCs/>
          <w:color w:val="0000FF"/>
          <w:sz w:val="32"/>
          <w:szCs w:val="32"/>
          <w:u w:val="single"/>
          <w:lang w:val="en-IN" w:eastAsia="zh-CN"/>
        </w:rPr>
      </w:pPr>
      <w:r>
        <w:rPr>
          <w:rFonts w:hint="default" w:ascii="Comic Sans MS" w:hAnsi="Comic Sans MS"/>
          <w:b/>
          <w:bCs/>
          <w:color w:val="0000FF"/>
          <w:sz w:val="32"/>
          <w:szCs w:val="32"/>
          <w:u w:val="single"/>
          <w:lang w:val="en-IN" w:eastAsia="zh-CN"/>
        </w:rPr>
        <w:t>CODE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//fds lab assignment 5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#include&lt;conio.h&gt;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void checkorder(int A[100],int n)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for(int i=1;i&lt;n;i++)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if(A[i-1]&gt;A[i])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{cout&lt;&lt;"array is not sorted\n bye.... 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getch();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exit(0);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binaryrecursion(int A[],int l,int n,int 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beg=l,end=n;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if(beg&lt;=end)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mid=(beg+end)/2;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if(A[mid]==m)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return mid;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if(A[mid]&gt;m)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{binaryrecursion(A,l,mid-1,m);}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if(A[mid]&lt;m)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{binaryrecursion(A,mid+1,n,m);}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else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return -1;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//return -1;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void binarysearch(int arr[100],int n,int 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beg=0,end=n-1,mid,flag=0;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while(beg&lt;=end)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mid=(beg+end)/2;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if(arr[mid]==m)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{cout&lt;&lt;"element found at "&lt;&lt;mid+1;flag++;getch();return;}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if(arr[mid]&gt;m)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end=mid-1;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if(arr[mid]&lt;m)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beg=mid+1;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if(flag==0)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cout&lt;&lt;"element not found";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void linearsearch(int arr[],int n,int 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i=0,flag=0;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if(arr[i]==m)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cout&lt;&lt;"\nelement found at pos "&lt;&lt;i+1;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flag++;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if(flag==0)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cout&lt;&lt;"element not found";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//calling linear search function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void linear()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arr[100],n,i,m;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 how many elements";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cin&gt;&gt;n;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cout&lt;&lt;"\nenter elements \n";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cin&gt;&gt;arr[i];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cout&lt;&lt;"\nwhich data you have to search 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cin&gt;&gt;m;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linearsearch(arr,n,m);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 xml:space="preserve">//calling binary search 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void binsearch()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arr[100],n,i,m;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 how many elements";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cin&gt;&gt;n;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cout&lt;&lt;"\nenter elements in sorted manner(ascending only)\n";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cin&gt;&gt;arr[i];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cout&lt;&lt;"\nwhich data you have to search 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cin&gt;&gt;m;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checkorder(arr,n);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binarysearch(arr,n,m);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//calling for binary recursion function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void binrec()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int arr[100],n,i,m,b=0;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 how many elements";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cin&gt;&gt;n;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cout&lt;&lt;"\nenter elements in sorted manner(ascending only)\n";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cin&gt;&gt;arr[i];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cout&lt;&lt;"\nwhich data you have to search 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cin&gt;&gt;m;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checkorder(arr,n);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b=binaryrecursion(arr,0,n-1,m);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if(b==-1)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cout&lt;&lt;"\nthe element is not present in array\n";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else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cout&lt;&lt;"element found at position "&lt;&lt;b+1;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main()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{int x;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cout&lt;&lt;"enter your choice  \n1.linear search\n2.binary search (linear)\n3.binary search(recursion)";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cin&gt;&gt;x;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if(x==1)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linear();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if(x==2)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binsearch();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if(x==3)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ab/>
      </w: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binrec();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/>
          <w:bCs/>
          <w:color w:val="0000FF"/>
          <w:sz w:val="32"/>
          <w:szCs w:val="32"/>
          <w:u w:val="single"/>
          <w:lang w:val="en-IN" w:eastAsia="zh-CN"/>
        </w:rPr>
      </w:pPr>
      <w:r>
        <w:rPr>
          <w:rFonts w:hint="default" w:ascii="Comic Sans MS" w:hAnsi="Comic Sans MS"/>
          <w:b/>
          <w:bCs/>
          <w:color w:val="0000FF"/>
          <w:sz w:val="32"/>
          <w:szCs w:val="32"/>
          <w:u w:val="single"/>
          <w:lang w:val="en-IN" w:eastAsia="zh-CN"/>
        </w:rPr>
        <w:t>OUTPUT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Linear search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4099560" cy="3886200"/>
            <wp:effectExtent l="0" t="0" r="0" b="0"/>
            <wp:docPr id="3" name="Picture 3" descr="op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p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Binary search(iterative)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4168140" cy="3886200"/>
            <wp:effectExtent l="0" t="0" r="7620" b="0"/>
            <wp:docPr id="5" name="Picture 5" descr="op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p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t>Binary Search(recursive)</w:t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  <w:drawing>
          <wp:inline distT="0" distB="0" distL="114300" distR="114300">
            <wp:extent cx="4884420" cy="4030980"/>
            <wp:effectExtent l="0" t="0" r="7620" b="7620"/>
            <wp:docPr id="6" name="Picture 6" descr="op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p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Comic Sans MS" w:hAnsi="Comic Sans MS"/>
          <w:b w:val="0"/>
          <w:bCs w:val="0"/>
          <w:color w:val="0000FF"/>
          <w:sz w:val="32"/>
          <w:szCs w:val="32"/>
          <w:u w:val="none"/>
          <w:lang w:val="en-IN" w:eastAsia="zh-CN"/>
        </w:rPr>
      </w:pPr>
      <w:r>
        <w:rPr>
          <w:rFonts w:hint="default" w:ascii="Comic Sans MS" w:hAnsi="Comic Sans MS"/>
          <w:b/>
          <w:bCs/>
          <w:color w:val="0000FF"/>
          <w:sz w:val="32"/>
          <w:szCs w:val="32"/>
          <w:u w:val="single"/>
          <w:lang w:val="en-IN" w:eastAsia="zh-CN"/>
        </w:rPr>
        <w:t xml:space="preserve">Thank </w:t>
      </w:r>
      <w:bookmarkStart w:id="0" w:name="_GoBack"/>
      <w:bookmarkEnd w:id="0"/>
      <w:r>
        <w:rPr>
          <w:rFonts w:hint="default" w:ascii="Comic Sans MS" w:hAnsi="Comic Sans MS"/>
          <w:b/>
          <w:bCs/>
          <w:color w:val="0000FF"/>
          <w:sz w:val="32"/>
          <w:szCs w:val="32"/>
          <w:u w:val="single"/>
          <w:lang w:val="en-IN" w:eastAsia="zh-CN"/>
        </w:rPr>
        <w:t>you!!</w:t>
      </w:r>
    </w:p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-1136650</wp:posOffset>
          </wp:positionH>
          <wp:positionV relativeFrom="paragraph">
            <wp:posOffset>-547370</wp:posOffset>
          </wp:positionV>
          <wp:extent cx="7550150" cy="10680700"/>
          <wp:effectExtent l="0" t="0" r="12700" b="6350"/>
          <wp:wrapNone/>
          <wp:docPr id="4" name="稻壳网-阿源设计-高清可打印" descr="F:\稻壳-阿源设计\X信纸 红包 书签 邀请函\2019-04-26-信纸-国风\IMAGE\4.jpg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稻壳网-阿源设计-高清可打印" descr="F:\稻壳-阿源设计\X信纸 红包 书签 邀请函\2019-04-26-信纸-国风\IMAGE\4.jpg4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0150" cy="1068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34B9C"/>
    <w:rsid w:val="0179029D"/>
    <w:rsid w:val="02D16B66"/>
    <w:rsid w:val="033F3ABB"/>
    <w:rsid w:val="04066A30"/>
    <w:rsid w:val="05A4195A"/>
    <w:rsid w:val="07DA4C57"/>
    <w:rsid w:val="085B3D12"/>
    <w:rsid w:val="095F7435"/>
    <w:rsid w:val="0D79617C"/>
    <w:rsid w:val="0DB56EBC"/>
    <w:rsid w:val="0E10314B"/>
    <w:rsid w:val="0F3D6051"/>
    <w:rsid w:val="0FAF36FA"/>
    <w:rsid w:val="0FDB469A"/>
    <w:rsid w:val="1030558D"/>
    <w:rsid w:val="10F66DB8"/>
    <w:rsid w:val="11616A0B"/>
    <w:rsid w:val="121A06C5"/>
    <w:rsid w:val="134C5884"/>
    <w:rsid w:val="13810250"/>
    <w:rsid w:val="163F2789"/>
    <w:rsid w:val="18C25D7B"/>
    <w:rsid w:val="1AAA6D3F"/>
    <w:rsid w:val="1AC967C2"/>
    <w:rsid w:val="1C20429E"/>
    <w:rsid w:val="1E7E57C5"/>
    <w:rsid w:val="1E8D6C2A"/>
    <w:rsid w:val="1F2F490A"/>
    <w:rsid w:val="1F6B0AB9"/>
    <w:rsid w:val="2139021C"/>
    <w:rsid w:val="21957250"/>
    <w:rsid w:val="22C409D6"/>
    <w:rsid w:val="241A0F13"/>
    <w:rsid w:val="257A25E6"/>
    <w:rsid w:val="2735507D"/>
    <w:rsid w:val="28C34D1E"/>
    <w:rsid w:val="2A0C366D"/>
    <w:rsid w:val="2A525332"/>
    <w:rsid w:val="2C686ED0"/>
    <w:rsid w:val="305506CB"/>
    <w:rsid w:val="30792933"/>
    <w:rsid w:val="30C12770"/>
    <w:rsid w:val="354C6854"/>
    <w:rsid w:val="368137D3"/>
    <w:rsid w:val="379C0E51"/>
    <w:rsid w:val="39500E0F"/>
    <w:rsid w:val="39BE6D95"/>
    <w:rsid w:val="3B047653"/>
    <w:rsid w:val="3F2D6572"/>
    <w:rsid w:val="3F5D0DE7"/>
    <w:rsid w:val="41403F4B"/>
    <w:rsid w:val="419C25A5"/>
    <w:rsid w:val="41F12474"/>
    <w:rsid w:val="42453C58"/>
    <w:rsid w:val="4432703F"/>
    <w:rsid w:val="45951635"/>
    <w:rsid w:val="45DD7D83"/>
    <w:rsid w:val="46120CE5"/>
    <w:rsid w:val="48385F38"/>
    <w:rsid w:val="4C3E3518"/>
    <w:rsid w:val="4DF2321C"/>
    <w:rsid w:val="4E3715BC"/>
    <w:rsid w:val="4E702536"/>
    <w:rsid w:val="4EFC593C"/>
    <w:rsid w:val="4F8D0C14"/>
    <w:rsid w:val="506F46F1"/>
    <w:rsid w:val="51AD1D93"/>
    <w:rsid w:val="51B46D99"/>
    <w:rsid w:val="528F15BD"/>
    <w:rsid w:val="53653815"/>
    <w:rsid w:val="53E846D1"/>
    <w:rsid w:val="57CC4006"/>
    <w:rsid w:val="58F940C4"/>
    <w:rsid w:val="5A113058"/>
    <w:rsid w:val="5AA246E4"/>
    <w:rsid w:val="5BCF3A9D"/>
    <w:rsid w:val="5C42258C"/>
    <w:rsid w:val="5C425653"/>
    <w:rsid w:val="5D396A70"/>
    <w:rsid w:val="5E823FC0"/>
    <w:rsid w:val="5FFD5E67"/>
    <w:rsid w:val="5FFF44A0"/>
    <w:rsid w:val="63F91A12"/>
    <w:rsid w:val="654B7ABC"/>
    <w:rsid w:val="662B72CB"/>
    <w:rsid w:val="668E299C"/>
    <w:rsid w:val="67112220"/>
    <w:rsid w:val="67EF5B7D"/>
    <w:rsid w:val="68455EFC"/>
    <w:rsid w:val="6BF358D5"/>
    <w:rsid w:val="6E49037F"/>
    <w:rsid w:val="6F9B0642"/>
    <w:rsid w:val="6FBD25F9"/>
    <w:rsid w:val="70A37275"/>
    <w:rsid w:val="71F45B2A"/>
    <w:rsid w:val="724172CE"/>
    <w:rsid w:val="729C2828"/>
    <w:rsid w:val="732336EB"/>
    <w:rsid w:val="73453F8E"/>
    <w:rsid w:val="74600CA1"/>
    <w:rsid w:val="75004917"/>
    <w:rsid w:val="766D719A"/>
    <w:rsid w:val="767D3CD1"/>
    <w:rsid w:val="76B34B9C"/>
    <w:rsid w:val="77425F62"/>
    <w:rsid w:val="77717910"/>
    <w:rsid w:val="779626F3"/>
    <w:rsid w:val="782118C3"/>
    <w:rsid w:val="785F0ED5"/>
    <w:rsid w:val="78CE6604"/>
    <w:rsid w:val="79415B2C"/>
    <w:rsid w:val="79552116"/>
    <w:rsid w:val="7A4009E8"/>
    <w:rsid w:val="7AEC6BC6"/>
    <w:rsid w:val="7BA6175B"/>
    <w:rsid w:val="7BAB4B3B"/>
    <w:rsid w:val="7CEF3756"/>
    <w:rsid w:val="7F45296F"/>
    <w:rsid w:val="7F554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Roaming\kingsoft\office6\templates\download\e2519c11e0e64a739006e1de5d9ed5e3\Simple%20Design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Design Letter.docx</Template>
  <Manager>阿源设计</Manager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阿源设计</cp:category>
  <dcterms:created xsi:type="dcterms:W3CDTF">2020-07-09T18:19:00Z</dcterms:created>
  <dc:creator>google1594318661</dc:creator>
  <dc:description>稻壳网搜索“阿源设计”获取更多、更好的信纸模板。谢谢您的支持。么么哒。</dc:description>
  <cp:keywords>阿源设计</cp:keywords>
  <cp:lastModifiedBy>harsh</cp:lastModifiedBy>
  <dcterms:modified xsi:type="dcterms:W3CDTF">2020-09-23T17:00:25Z</dcterms:modified>
  <dc:subject>阿源设计</dc:subject>
  <dc:title>阿源设计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